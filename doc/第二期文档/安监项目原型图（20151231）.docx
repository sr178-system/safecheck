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colFirst="0" w:colLast="0" w:displacedByCustomXml="next"/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bookmarkEnd w:id="0" w:displacedByCustomXml="next"/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4E4B27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4E4B2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The Documentation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>
        <w:fldChar w:fldCharType="begin"/>
      </w:r>
      <w:r w:rsidR="001C5100">
        <w:instrText xml:space="preserve"> TOC \o "1-3" \h \z \t "AxureHeading1,1,AxureHeading2,2,AxureHeading3,3,AxureHeading4,4" </w:instrText>
      </w:r>
      <w:r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536F6D">
      <w:r>
        <w:br w:type="page"/>
      </w:r>
      <w:r w:rsidR="00536F6D" w:rsidRPr="00536F6D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10"/>
          <w:footerReference xmlns:r="http://schemas.openxmlformats.org/officeDocument/2006/relationships" w:type="default" r:id="rId11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标题1"/>
        <w:keepNext/>
      </w:pPr>
      <w:r>
        <w:t xml:space="preserve">页面</w:t>
      </w:r>
    </w:p>
    <w:p>
      <w:pPr>
        <w:pStyle w:val="Axure标题2"/>
        <w:keepNext/>
      </w:pPr>
      <w:r>
        <w:t xml:space="preserve">页面树</w:t>
      </w:r>
    </w:p>
    <w:p>
      <w:pPr/>
      <w:r>
        <w:t xml:space="preserve">20151224Web后台登录</w:t>
      </w:r>
      <w:r>
        <w:br/>
      </w:r>
      <w:r>
        <w:tab/>
      </w:r>
      <w:r>
        <w:t xml:space="preserve">20151231检查记录</w:t>
      </w:r>
      <w:r>
        <w:br/>
      </w:r>
      <w:r>
        <w:tab/>
      </w:r>
      <w:r>
        <w:tab/>
      </w:r>
      <w:r>
        <w:t xml:space="preserve">20151231详情</w:t>
      </w:r>
      <w:r>
        <w:br/>
      </w:r>
      <w:r>
        <w:tab/>
      </w:r>
      <w:r>
        <w:t xml:space="preserve">20151224管理员管理</w:t>
      </w:r>
      <w:r>
        <w:br/>
      </w:r>
      <w:r>
        <w:tab/>
      </w:r>
      <w:r>
        <w:tab/>
      </w:r>
      <w:r>
        <w:t xml:space="preserve">20151224添加、编辑</w:t>
      </w:r>
      <w:r>
        <w:br/>
      </w:r>
      <w:r>
        <w:tab/>
      </w:r>
      <w:r>
        <w:t xml:space="preserve">20151224执法人员管理</w:t>
      </w:r>
      <w:r>
        <w:br/>
      </w:r>
      <w:r>
        <w:tab/>
      </w:r>
      <w:r>
        <w:tab/>
      </w:r>
      <w:r>
        <w:t xml:space="preserve">20151224添加、编辑</w:t>
      </w:r>
      <w:r>
        <w:br/>
      </w:r>
      <w:r>
        <w:tab/>
      </w:r>
      <w:r>
        <w:t xml:space="preserve">20151231检查项管理</w:t>
      </w:r>
      <w:r>
        <w:br/>
      </w:r>
      <w:r>
        <w:tab/>
      </w:r>
      <w:r>
        <w:tab/>
      </w:r>
      <w:r>
        <w:t xml:space="preserve">20151231添加、编辑</w:t>
      </w:r>
      <w:r>
        <w:br/>
      </w:r>
      <w:r>
        <w:tab/>
      </w:r>
      <w:r>
        <w:t xml:space="preserve">20151231通知公告</w:t>
      </w:r>
      <w:r>
        <w:br/>
      </w:r>
      <w:r>
        <w:tab/>
      </w:r>
      <w:r>
        <w:tab/>
      </w:r>
      <w:r>
        <w:t xml:space="preserve">20151231添加、编辑</w:t>
      </w:r>
      <w:r>
        <w:br/>
      </w:r>
      <w:r>
        <w:tab/>
      </w:r>
      <w:r>
        <w:t xml:space="preserve">修改密码对话框及确认取消对话框（脑补）</w:t>
      </w:r>
      <w:r>
        <w:br/>
      </w:r>
      <w:r>
        <w:t xml:space="preserve">APP登录</w:t>
      </w:r>
      <w:r>
        <w:br/>
      </w:r>
      <w:r>
        <w:tab/>
      </w:r>
      <w:r>
        <w:t xml:space="preserve">自动升级（脑补）</w:t>
      </w:r>
      <w:r>
        <w:br/>
      </w:r>
      <w:r>
        <w:tab/>
      </w:r>
      <w:r>
        <w:t xml:space="preserve">20151224栏目</w:t>
      </w:r>
      <w:r>
        <w:br/>
      </w:r>
      <w:r>
        <w:tab/>
      </w:r>
      <w:r>
        <w:t xml:space="preserve">隐患检查</w:t>
      </w:r>
      <w:r>
        <w:br/>
      </w:r>
      <w:r>
        <w:tab/>
      </w:r>
      <w:r>
        <w:tab/>
      </w:r>
      <w:r>
        <w:t xml:space="preserve">20151224执法人员签到</w:t>
      </w:r>
      <w:r>
        <w:br/>
      </w:r>
      <w:r>
        <w:tab/>
      </w:r>
      <w:r>
        <w:tab/>
      </w:r>
      <w:r>
        <w:t xml:space="preserve">20151231检查项</w:t>
      </w:r>
      <w:r>
        <w:br/>
      </w:r>
      <w:r>
        <w:tab/>
      </w:r>
      <w:r>
        <w:tab/>
      </w:r>
      <w:r>
        <w:tab/>
      </w:r>
      <w:r>
        <w:t xml:space="preserve">20151231检查</w:t>
      </w:r>
      <w:r>
        <w:br/>
      </w:r>
      <w:r>
        <w:tab/>
      </w:r>
      <w:r>
        <w:tab/>
      </w:r>
      <w:r>
        <w:t xml:space="preserve">20151224负责人签字确认</w:t>
      </w:r>
      <w:r>
        <w:br/>
      </w:r>
      <w:r>
        <w:tab/>
      </w:r>
      <w:r>
        <w:tab/>
      </w:r>
      <w:r>
        <w:t xml:space="preserve">20151231陪同人员签字确认</w:t>
      </w:r>
      <w:r>
        <w:br/>
      </w:r>
      <w:r>
        <w:tab/>
      </w:r>
      <w:r>
        <w:tab/>
      </w:r>
      <w:r>
        <w:tab/>
      </w:r>
      <w:r>
        <w:t xml:space="preserve">确认提交</w:t>
      </w:r>
      <w:r>
        <w:br/>
      </w:r>
      <w:r>
        <w:tab/>
      </w:r>
      <w:r>
        <w:tab/>
      </w:r>
      <w:r>
        <w:t xml:space="preserve">20151231提交成功</w:t>
      </w:r>
      <w:r>
        <w:br/>
      </w:r>
      <w:r>
        <w:tab/>
      </w:r>
      <w:r>
        <w:t xml:space="preserve">执法文书</w:t>
      </w:r>
      <w:r>
        <w:br/>
      </w:r>
      <w:r>
        <w:tab/>
      </w:r>
      <w:r>
        <w:tab/>
      </w:r>
      <w:r>
        <w:t xml:space="preserve">20151224执法文书录入</w:t>
      </w:r>
      <w:r>
        <w:br/>
      </w:r>
      <w:r>
        <w:tab/>
      </w:r>
      <w:r>
        <w:tab/>
      </w:r>
      <w:r>
        <w:tab/>
      </w:r>
      <w:r>
        <w:t xml:space="preserve">确认提交（参考隐患检查的确认弹出框）</w:t>
      </w:r>
      <w:r>
        <w:br/>
      </w:r>
      <w:r>
        <w:tab/>
      </w:r>
      <w:r>
        <w:tab/>
      </w:r>
      <w:r>
        <w:t xml:space="preserve">提交成功</w:t>
      </w:r>
      <w:r>
        <w:br/>
      </w:r>
      <w:r>
        <w:tab/>
      </w:r>
      <w:r>
        <w:t xml:space="preserve">培训记录</w:t>
      </w:r>
      <w:r>
        <w:br/>
      </w:r>
      <w:r>
        <w:tab/>
      </w:r>
      <w:r>
        <w:tab/>
      </w:r>
      <w:r>
        <w:t xml:space="preserve">查询</w:t>
      </w:r>
      <w:r>
        <w:br/>
      </w:r>
      <w:r>
        <w:tab/>
      </w:r>
      <w:r>
        <w:tab/>
      </w:r>
      <w:r>
        <w:t xml:space="preserve">查询结果</w:t>
      </w:r>
      <w:r>
        <w:br/>
      </w:r>
      <w:r>
        <w:tab/>
      </w:r>
      <w:r>
        <w:tab/>
      </w:r>
      <w:r>
        <w:t xml:space="preserve">查询结果详情</w:t>
      </w:r>
      <w:r>
        <w:br/>
      </w:r>
      <w:r>
        <w:tab/>
      </w:r>
      <w:r>
        <w:t xml:space="preserve">通知公告</w:t>
      </w:r>
      <w:r>
        <w:br/>
      </w:r>
      <w:r>
        <w:tab/>
      </w:r>
      <w:r>
        <w:tab/>
      </w:r>
      <w:r>
        <w:t xml:space="preserve">20151224通知公告</w:t>
      </w:r>
      <w:r>
        <w:br/>
      </w:r>
      <w:r>
        <w:tab/>
      </w:r>
      <w:r>
        <w:tab/>
      </w:r>
      <w:r>
        <w:tab/>
      </w:r>
      <w:r>
        <w:t xml:space="preserve">详情</w:t>
      </w:r>
    </w:p>
    <w:p>
      <w:pPr>
        <w:pStyle w:val="Axure标题2"/>
        <w:keepNext/>
      </w:pPr>
      <w:r>
        <w:br w:type="page"/>
      </w:r>
      <w:r>
        <w:t xml:space="preserve">20151224Web后台登录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48475" cy="358140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3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20151231检查记录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307657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3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4210050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20151224管理员管理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4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20151224执法人员管理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4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20151231检查项管理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4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3733800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4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20151231通知公告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2914650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4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20151231添加、编辑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3581400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4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1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修改密码对话框及确认取消对话框（脑补）</w:t>
      </w:r>
    </w:p>
    <w:p>
      <w:pPr>
        <w:pStyle w:val="Axure标题2"/>
        <w:keepNext/>
      </w:pPr>
      <w:r>
        <w:br w:type="page"/>
      </w:r>
      <w:r>
        <w:t xml:space="preserve">APP登录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429000" cy="6096000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4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自动升级（脑补）</w:t>
      </w:r>
    </w:p>
    <w:p>
      <w:pPr>
        <w:pStyle w:val="Axure标题2"/>
        <w:keepNext/>
      </w:pPr>
      <w:r>
        <w:br w:type="page"/>
      </w:r>
      <w:r>
        <w:t xml:space="preserve">20151224栏目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62750" cy="6096000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5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20151224执法人员签到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4457700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5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20151231检查项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72275" cy="6191250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52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20151231检查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772275" cy="6096000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53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09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20151224负责人签字确认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5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20151231陪同人员签字确认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6019800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5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确认提交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5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20151231提交成功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5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20151224执法文书录入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667500" cy="619125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5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确认提交（参考隐患检查的确认弹出框）</w:t>
      </w:r>
    </w:p>
    <w:p>
      <w:pPr>
        <w:pStyle w:val="Axure标题2"/>
        <w:keepNext/>
      </w:pPr>
      <w:r>
        <w:br w:type="page"/>
      </w:r>
      <w:r>
        <w:t xml:space="preserve">提交成功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1.png" id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XU21.png"/>
                    <pic:cNvPicPr>
                      <a:picLocks noChangeAspect="1" noChangeArrowheads="1"/>
                    </pic:cNvPicPr>
                  </pic:nvPicPr>
                  <pic:blipFill>
                    <a:blip r:embed="rId_AXURE5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2.png" id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XU22.png"/>
                    <pic:cNvPicPr>
                      <a:picLocks noChangeAspect="1" noChangeArrowheads="1"/>
                    </pic:cNvPicPr>
                  </pic:nvPicPr>
                  <pic:blipFill>
                    <a:blip r:embed="rId_AXURE6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查询结果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3.png" id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XU23.png"/>
                    <pic:cNvPicPr>
                      <a:picLocks noChangeAspect="1" noChangeArrowheads="1"/>
                    </pic:cNvPicPr>
                  </pic:nvPicPr>
                  <pic:blipFill>
                    <a:blip r:embed="rId_AXURE6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查询结果详情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4.png" id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XU24.png"/>
                    <pic:cNvPicPr>
                      <a:picLocks noChangeAspect="1" noChangeArrowheads="1"/>
                    </pic:cNvPicPr>
                  </pic:nvPicPr>
                  <pic:blipFill>
                    <a:blip r:embed="rId_AXURE6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20151224通知公告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6858000" cy="6019800"/>
            <wp:docPr name="AXU25.png" id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XU25.png"/>
                    <pic:cNvPicPr>
                      <a:picLocks noChangeAspect="1" noChangeArrowheads="1"/>
                    </pic:cNvPicPr>
                  </pic:nvPicPr>
                  <pic:blipFill>
                    <a:blip r:embed="rId_AXURE6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19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详情</w:t>
      </w:r>
    </w:p>
    <w:p>
      <w:pPr>
        <w:pStyle w:val="Axure标题3"/>
        <w:keepNext/>
      </w:pPr>
      <w:r>
        <w:t xml:space="preserve">用户界面</w:t>
      </w:r>
    </w:p>
    <w:p>
      <w:pPr>
        <w:pStyle w:val="Axure图片段落"/>
      </w:pPr>
      <w:r>
        <w:drawing>
          <wp:inline>
            <wp:extent cx="3524250" cy="6191250"/>
            <wp:docPr name="AXU26.png" id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XU26.png"/>
                    <pic:cNvPicPr>
                      <a:picLocks noChangeAspect="1" noChangeArrowheads="1"/>
                    </pic:cNvPicPr>
                  </pic:nvPicPr>
                  <pic:blipFill>
                    <a:blip r:embed="rId_AXURE6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191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10"/>
      <w:type w:val="continuous"/>
      <w:footerReference w:type="default" r:id="rId11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01C" w:rsidRDefault="006D201C" w:rsidP="00093BE1">
      <w:pPr>
        <w:spacing w:before="0" w:after="0"/>
      </w:pPr>
      <w:r>
        <w:separator/>
      </w:r>
    </w:p>
  </w:endnote>
  <w:endnote w:type="continuationSeparator" w:id="0">
    <w:p w:rsidR="006D201C" w:rsidRDefault="006D201C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 w:firstRow="1" w:lastRow="0" w:firstColumn="1" w:lastColumn="0" w:noHBand="0" w:noVBand="1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4E4B27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01C" w:rsidRDefault="006D201C" w:rsidP="00093BE1">
      <w:pPr>
        <w:spacing w:before="0" w:after="0"/>
      </w:pPr>
      <w:r>
        <w:separator/>
      </w:r>
    </w:p>
  </w:footnote>
  <w:footnote w:type="continuationSeparator" w:id="0">
    <w:p w:rsidR="006D201C" w:rsidRDefault="006D201C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 w:firstRow="1" w:lastRow="0" w:firstColumn="1" w:lastColumn="0" w:noHBand="0" w:noVBand="1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557485" w:rsidRPr="003E5A01" w:rsidRDefault="004E4B27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Documentation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标题1">
    <w:name w:val="Axure标题1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标题2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标题3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标题4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图片段落">
    <w:name w:val="AxureImageParagraph"/>
    <w:basedOn w:val="Normal"/>
    <w:rsid w:val="00DF0E9A"/>
    <w:pPr>
      <w:jc w:val="center"/>
    </w:pPr>
  </w:style>
  <w:style w:type="paragraph" w:customStyle="1" w:styleId="Axure隐藏段落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表格标题文本">
    <w:name w:val="Axure表格标题文本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正常文本">
    <w:name w:val="Axure表格正常文本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footnotes" Target="footnotes.xml" />
  <Relationship Id="rId13" Type="http://schemas.openxmlformats.org/officeDocument/2006/relationships/glossaryDocument" Target="glossary/document.xml" />
  <Relationship Id="rId3" Type="http://schemas.openxmlformats.org/officeDocument/2006/relationships/numbering" Target="numbering.xml" />
  <Relationship Id="rId7" Type="http://schemas.openxmlformats.org/officeDocument/2006/relationships/webSettings" Target="webSettings.xml" />
  <Relationship Id="rId12" Type="http://schemas.openxmlformats.org/officeDocument/2006/relationships/fontTable" Target="fontTable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settings" Target="settings.xml" />
  <Relationship Id="rId11" Type="http://schemas.openxmlformats.org/officeDocument/2006/relationships/footer" Target="footer1.xml" />
  <Relationship Id="rId5" Type="http://schemas.microsoft.com/office/2007/relationships/stylesWithEffects" Target="stylesWithEffects.xml" />
  <Relationship Id="rId10" Type="http://schemas.openxmlformats.org/officeDocument/2006/relationships/header" Target="header1.xml" />
  <Relationship Id="rId4" Type="http://schemas.openxmlformats.org/officeDocument/2006/relationships/styles" Target="styles.xml" />
  <Relationship Id="rId9" Type="http://schemas.openxmlformats.org/officeDocument/2006/relationships/endnotes" Target="endnotes.xml" />
  <Relationship Id="rId14" Type="http://schemas.openxmlformats.org/officeDocument/2006/relationships/theme" Target="theme/theme1.xml" />
  <Relationship Id="rId_AXURE38" Type="http://schemas.openxmlformats.org/officeDocument/2006/relationships/image" Target="AXU0.png" />
  <Relationship Id="rId_AXURE39" Type="http://schemas.openxmlformats.org/officeDocument/2006/relationships/image" Target="AXU1.png" />
  <Relationship Id="rId_AXURE40" Type="http://schemas.openxmlformats.org/officeDocument/2006/relationships/image" Target="AXU2.png" />
  <Relationship Id="rId_AXURE41" Type="http://schemas.openxmlformats.org/officeDocument/2006/relationships/image" Target="AXU3.png" />
  <Relationship Id="rId_AXURE42" Type="http://schemas.openxmlformats.org/officeDocument/2006/relationships/image" Target="AXU4.png" />
  <Relationship Id="rId_AXURE43" Type="http://schemas.openxmlformats.org/officeDocument/2006/relationships/image" Target="AXU5.png" />
  <Relationship Id="rId_AXURE44" Type="http://schemas.openxmlformats.org/officeDocument/2006/relationships/image" Target="AXU6.png" />
  <Relationship Id="rId_AXURE45" Type="http://schemas.openxmlformats.org/officeDocument/2006/relationships/image" Target="AXU7.png" />
  <Relationship Id="rId_AXURE46" Type="http://schemas.openxmlformats.org/officeDocument/2006/relationships/image" Target="AXU8.png" />
  <Relationship Id="rId_AXURE47" Type="http://schemas.openxmlformats.org/officeDocument/2006/relationships/image" Target="AXU9.png" />
  <Relationship Id="rId_AXURE48" Type="http://schemas.openxmlformats.org/officeDocument/2006/relationships/image" Target="AXU10.png" />
  <Relationship Id="rId_AXURE49" Type="http://schemas.openxmlformats.org/officeDocument/2006/relationships/image" Target="AXU11.png" />
  <Relationship Id="rId_AXURE50" Type="http://schemas.openxmlformats.org/officeDocument/2006/relationships/image" Target="AXU12.png" />
  <Relationship Id="rId_AXURE51" Type="http://schemas.openxmlformats.org/officeDocument/2006/relationships/image" Target="AXU13.png" />
  <Relationship Id="rId_AXURE52" Type="http://schemas.openxmlformats.org/officeDocument/2006/relationships/image" Target="AXU14.png" />
  <Relationship Id="rId_AXURE53" Type="http://schemas.openxmlformats.org/officeDocument/2006/relationships/image" Target="AXU15.png" />
  <Relationship Id="rId_AXURE54" Type="http://schemas.openxmlformats.org/officeDocument/2006/relationships/image" Target="AXU16.png" />
  <Relationship Id="rId_AXURE55" Type="http://schemas.openxmlformats.org/officeDocument/2006/relationships/image" Target="AXU17.png" />
  <Relationship Id="rId_AXURE56" Type="http://schemas.openxmlformats.org/officeDocument/2006/relationships/image" Target="AXU18.png" />
  <Relationship Id="rId_AXURE57" Type="http://schemas.openxmlformats.org/officeDocument/2006/relationships/image" Target="AXU19.png" />
  <Relationship Id="rId_AXURE58" Type="http://schemas.openxmlformats.org/officeDocument/2006/relationships/image" Target="AXU20.png" />
  <Relationship Id="rId_AXURE59" Type="http://schemas.openxmlformats.org/officeDocument/2006/relationships/image" Target="AXU21.png" />
  <Relationship Id="rId_AXURE60" Type="http://schemas.openxmlformats.org/officeDocument/2006/relationships/image" Target="AXU22.png" />
  <Relationship Id="rId_AXURE61" Type="http://schemas.openxmlformats.org/officeDocument/2006/relationships/image" Target="AXU23.png" />
  <Relationship Id="rId_AXURE62" Type="http://schemas.openxmlformats.org/officeDocument/2006/relationships/image" Target="AXU24.png" />
  <Relationship Id="rId_AXURE63" Type="http://schemas.openxmlformats.org/officeDocument/2006/relationships/image" Target="AXU25.png" />
  <Relationship Id="rId_AXURE64" Type="http://schemas.openxmlformats.org/officeDocument/2006/relationships/image" Target="AXU26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370F1-1DE8-4A8C-924C-7893333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1</TotalTime>
  <Pages>3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Documentation</dc:title>
  <dc:creator>[Your Name]</dc:creator>
  <cp:lastModifiedBy>Victor Hsu</cp:lastModifiedBy>
  <cp:revision>4</cp:revision>
  <cp:lastPrinted>2010-09-03T00:33:00Z</cp:lastPrinted>
  <dcterms:created xsi:type="dcterms:W3CDTF">2010-09-03T21:47:00Z</dcterms:created>
  <dcterms:modified xsi:type="dcterms:W3CDTF">2014-07-07T22:34:00Z</dcterms:modified>
</cp:coreProperties>
</file>